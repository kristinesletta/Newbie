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6910" w14:textId="0A49E619" w:rsidR="00D416C6" w:rsidRDefault="00F45B13">
      <w:pPr>
        <w:pStyle w:val="Heading1"/>
      </w:pPr>
      <w:r>
        <w:t>Introduction R</w:t>
      </w:r>
    </w:p>
    <w:p w14:paraId="1DC5D63E" w14:textId="2129486F" w:rsidR="00D416C6" w:rsidRDefault="00F45B13" w:rsidP="00F45B13">
      <w:pPr>
        <w:pStyle w:val="ListBullet"/>
      </w:pPr>
      <w:r>
        <w:t xml:space="preserve">Assign values: </w:t>
      </w:r>
      <w:r w:rsidRPr="00F45B13">
        <w:rPr>
          <w:b/>
          <w:bCs/>
        </w:rPr>
        <w:t>&lt;-</w:t>
      </w:r>
      <w:r>
        <w:t xml:space="preserve"> </w:t>
      </w:r>
    </w:p>
    <w:p w14:paraId="47CC97E0" w14:textId="1BE9F5FF" w:rsidR="00F45B13" w:rsidRPr="00F45B13" w:rsidRDefault="00F45B13" w:rsidP="00F45B13">
      <w:pPr>
        <w:pStyle w:val="ListBullet"/>
      </w:pPr>
      <w:r>
        <w:t xml:space="preserve">Check the environmental values (what values you have assigned to letters): </w:t>
      </w:r>
      <w:proofErr w:type="gramStart"/>
      <w:r w:rsidRPr="00F45B13">
        <w:rPr>
          <w:b/>
          <w:bCs/>
        </w:rPr>
        <w:t>ls(</w:t>
      </w:r>
      <w:proofErr w:type="gramEnd"/>
      <w:r w:rsidRPr="00F45B13">
        <w:rPr>
          <w:b/>
          <w:bCs/>
        </w:rPr>
        <w:t>)</w:t>
      </w:r>
    </w:p>
    <w:p w14:paraId="798F0110" w14:textId="6248026D" w:rsidR="00F45B13" w:rsidRDefault="00F45B13" w:rsidP="00F45B13">
      <w:pPr>
        <w:pStyle w:val="ListBullet"/>
      </w:pPr>
      <w:r w:rsidRPr="00F45B13">
        <w:t>3 ways of running code:</w:t>
      </w:r>
      <w:r>
        <w:rPr>
          <w:b/>
          <w:bCs/>
        </w:rPr>
        <w:t xml:space="preserve"> terminal, console, script</w:t>
      </w:r>
      <w:r w:rsidR="0065480E">
        <w:rPr>
          <w:b/>
          <w:bCs/>
        </w:rPr>
        <w:t xml:space="preserve">. </w:t>
      </w:r>
      <w:r w:rsidR="0065480E">
        <w:t xml:space="preserve">Script in </w:t>
      </w:r>
      <w:proofErr w:type="spellStart"/>
      <w:r w:rsidR="0065480E">
        <w:t>Rstudio</w:t>
      </w:r>
      <w:proofErr w:type="spellEnd"/>
      <w:r w:rsidR="0065480E">
        <w:t xml:space="preserve"> is preferable since you can write notes in addition. </w:t>
      </w:r>
    </w:p>
    <w:p w14:paraId="7F91ED08" w14:textId="4BD80951" w:rsidR="0065480E" w:rsidRDefault="0065480E" w:rsidP="00F45B13">
      <w:pPr>
        <w:pStyle w:val="ListBullet"/>
      </w:pPr>
      <w:r>
        <w:t>R markdown is handy for making reports after data analysis.</w:t>
      </w:r>
    </w:p>
    <w:p w14:paraId="39EA481C" w14:textId="7B3E26B0" w:rsidR="00E56F22" w:rsidRDefault="00E56F22" w:rsidP="00F45B13">
      <w:pPr>
        <w:pStyle w:val="ListBullet"/>
      </w:pPr>
      <w:r>
        <w:t xml:space="preserve">Create a chunk in </w:t>
      </w:r>
      <w:proofErr w:type="spellStart"/>
      <w:r>
        <w:t>Rmarkdown</w:t>
      </w:r>
      <w:proofErr w:type="spellEnd"/>
      <w:r>
        <w:t>: (</w:t>
      </w:r>
      <w:proofErr w:type="spellStart"/>
      <w:proofErr w:type="gramStart"/>
      <w:r>
        <w:t>cmnd,opt</w:t>
      </w:r>
      <w:proofErr w:type="gramEnd"/>
      <w:r>
        <w:t>,i</w:t>
      </w:r>
      <w:proofErr w:type="spellEnd"/>
      <w:r>
        <w:t xml:space="preserve">). Then you can run a command in the </w:t>
      </w:r>
      <w:proofErr w:type="spellStart"/>
      <w:r>
        <w:t>midle</w:t>
      </w:r>
      <w:proofErr w:type="spellEnd"/>
      <w:r>
        <w:t xml:space="preserve"> of the chunk. You can copy and paste a command from the </w:t>
      </w:r>
      <w:proofErr w:type="gramStart"/>
      <w:r>
        <w:t>script</w:t>
      </w:r>
      <w:proofErr w:type="gramEnd"/>
      <w:r>
        <w:t xml:space="preserve"> and it will run. </w:t>
      </w:r>
    </w:p>
    <w:p w14:paraId="1A5F1F02" w14:textId="31841AD6" w:rsidR="00E56F22" w:rsidRDefault="00E56F22" w:rsidP="00F45B13">
      <w:pPr>
        <w:pStyle w:val="ListBullet"/>
      </w:pPr>
      <w:proofErr w:type="spellStart"/>
      <w:r>
        <w:t>Rfunction</w:t>
      </w:r>
      <w:proofErr w:type="spellEnd"/>
      <w:r>
        <w:t xml:space="preserve">: </w:t>
      </w:r>
      <w:proofErr w:type="gramStart"/>
      <w:r>
        <w:t>have to</w:t>
      </w:r>
      <w:proofErr w:type="gramEnd"/>
      <w:r>
        <w:t xml:space="preserve"> add </w:t>
      </w:r>
      <w:proofErr w:type="spellStart"/>
      <w:r>
        <w:t>paranthesis</w:t>
      </w:r>
      <w:proofErr w:type="spellEnd"/>
      <w:r>
        <w:t xml:space="preserve"> after any function. </w:t>
      </w:r>
      <w:proofErr w:type="spellStart"/>
      <w:r>
        <w:t>E.g</w:t>
      </w:r>
      <w:proofErr w:type="spellEnd"/>
      <w:r>
        <w:t xml:space="preserve"> “sum”</w:t>
      </w:r>
    </w:p>
    <w:p w14:paraId="34065D5C" w14:textId="77777777" w:rsidR="00E56F22" w:rsidRDefault="00E56F22" w:rsidP="00F45B13">
      <w:pPr>
        <w:pStyle w:val="ListBullet"/>
      </w:pPr>
    </w:p>
    <w:p w14:paraId="49B8DA92" w14:textId="500CF398" w:rsidR="00D416C6" w:rsidRDefault="00D416C6">
      <w:pPr>
        <w:pStyle w:val="Heading2"/>
      </w:pPr>
    </w:p>
    <w:sectPr w:rsidR="00D416C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207BA" w14:textId="77777777" w:rsidR="0083052E" w:rsidRDefault="0083052E">
      <w:r>
        <w:separator/>
      </w:r>
    </w:p>
    <w:p w14:paraId="1C8F22B2" w14:textId="77777777" w:rsidR="0083052E" w:rsidRDefault="0083052E"/>
  </w:endnote>
  <w:endnote w:type="continuationSeparator" w:id="0">
    <w:p w14:paraId="4763A584" w14:textId="77777777" w:rsidR="0083052E" w:rsidRDefault="0083052E">
      <w:r>
        <w:continuationSeparator/>
      </w:r>
    </w:p>
    <w:p w14:paraId="54D19E68" w14:textId="77777777" w:rsidR="0083052E" w:rsidRDefault="008305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DBF01" w14:textId="77777777" w:rsidR="00D416C6" w:rsidRDefault="0083052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D40F2" w14:textId="77777777" w:rsidR="0083052E" w:rsidRDefault="0083052E">
      <w:r>
        <w:separator/>
      </w:r>
    </w:p>
    <w:p w14:paraId="49016E89" w14:textId="77777777" w:rsidR="0083052E" w:rsidRDefault="0083052E"/>
  </w:footnote>
  <w:footnote w:type="continuationSeparator" w:id="0">
    <w:p w14:paraId="5FBA4DEA" w14:textId="77777777" w:rsidR="0083052E" w:rsidRDefault="0083052E">
      <w:r>
        <w:continuationSeparator/>
      </w:r>
    </w:p>
    <w:p w14:paraId="094C05CB" w14:textId="77777777" w:rsidR="0083052E" w:rsidRDefault="008305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13"/>
    <w:rsid w:val="0065480E"/>
    <w:rsid w:val="0083052E"/>
    <w:rsid w:val="00B773C0"/>
    <w:rsid w:val="00D416C6"/>
    <w:rsid w:val="00E56F22"/>
    <w:rsid w:val="00F4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E6CEC9"/>
  <w15:chartTrackingRefBased/>
  <w15:docId w15:val="{9A977BD8-A1AC-BA43-BC05-7383CCC0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ristine/Library/Containers/com.microsoft.Word/Data/Library/Application%20Support/Microsoft/Office/16.0/DTS/en-US%7bC22D3465-646A-9749-8610-9B086841FF1D%7d/%7b27DA7D33-52E0-1245-AB14-45654CCE11B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Yttersian Sletta</dc:creator>
  <cp:keywords/>
  <dc:description/>
  <cp:lastModifiedBy>Kristine Yttersian Sletta</cp:lastModifiedBy>
  <cp:revision>1</cp:revision>
  <dcterms:created xsi:type="dcterms:W3CDTF">2021-09-20T08:35:00Z</dcterms:created>
  <dcterms:modified xsi:type="dcterms:W3CDTF">2021-09-21T06:46:00Z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